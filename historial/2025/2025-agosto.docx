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13-08-2025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martes 29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30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31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