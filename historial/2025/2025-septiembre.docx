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558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537"/>
        <w:gridCol w:w="323"/>
        <w:gridCol w:w="945"/>
        <w:gridCol w:w="571"/>
        <w:gridCol w:w="242"/>
        <w:gridCol w:w="389"/>
        <w:gridCol w:w="367"/>
        <w:gridCol w:w="708"/>
        <w:gridCol w:w="709"/>
        <w:gridCol w:w="425"/>
        <w:gridCol w:w="85"/>
        <w:gridCol w:w="482"/>
        <w:gridCol w:w="567"/>
        <w:gridCol w:w="9"/>
        <w:gridCol w:w="558"/>
        <w:gridCol w:w="21"/>
        <w:gridCol w:w="460"/>
        <w:gridCol w:w="86"/>
        <w:gridCol w:w="561"/>
        <w:gridCol w:w="186"/>
        <w:gridCol w:w="343"/>
        <w:gridCol w:w="174"/>
        <w:gridCol w:w="291"/>
        <w:gridCol w:w="638"/>
        <w:gridCol w:w="75"/>
        <w:gridCol w:w="806"/>
      </w:tblGrid>
      <w:tr w:rsidR="00153A03" w:rsidRPr="00194676" w14:paraId="64CF2B3B" w14:textId="77777777" w:rsidTr="0085797E"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15A0" w14:textId="77777777" w:rsidR="00153A03" w:rsidRPr="00194676" w:rsidRDefault="00E91109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bookmarkStart w:id="2" w:name="OLE_LINK3"/>
            <w:r w:rsidRPr="00194676">
              <w:rPr>
                <w:rFonts w:ascii="Arial" w:hAnsi="Arial" w:cs="Arial"/>
                <w:noProof/>
              </w:rPr>
              <w:drawing>
                <wp:inline distT="0" distB="0" distL="0" distR="0" wp14:anchorId="2109C33D" wp14:editId="0E93C74A">
                  <wp:extent cx="1256030" cy="570865"/>
                  <wp:effectExtent l="0" t="0" r="0" b="0"/>
                  <wp:docPr id="1" name="gráfico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173" t="-4567" r="-4173" b="-45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8FB7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36"/>
                <w:szCs w:val="36"/>
              </w:rPr>
            </w:pPr>
            <w:r w:rsidRPr="00194676">
              <w:rPr>
                <w:rFonts w:ascii="Arial" w:hAnsi="Arial" w:cs="Arial"/>
                <w:b/>
                <w:color w:val="0000FF"/>
                <w:sz w:val="36"/>
                <w:szCs w:val="36"/>
              </w:rPr>
              <w:t>DESPLAÇAMENT PER RAÓ DE SERVEI</w:t>
            </w:r>
          </w:p>
        </w:tc>
      </w:tr>
      <w:tr w:rsidR="00153A03" w:rsidRPr="00194676" w14:paraId="6A35856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7ABA68C5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5C5254D0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A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8428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72B6CF24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DADES DE LA PERSONA INTERESSADA</w:t>
            </w:r>
          </w:p>
        </w:tc>
      </w:tr>
      <w:tr w:rsidR="00153A03" w:rsidRPr="00194676" w14:paraId="6AE1C193" w14:textId="77777777" w:rsidTr="0085797E">
        <w:trPr>
          <w:trHeight w:val="10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B747F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C0E8D4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NIF</w:t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B0EBC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</w:p>
          <w:p w14:paraId="5052E8B2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COGNOMS</w:t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5CA9C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NOM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2A83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GRUP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6AD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NIVELL</w:t>
            </w:r>
          </w:p>
        </w:tc>
      </w:tr>
      <w:tr w:rsidR="00153A03" w:rsidRPr="00194676" w14:paraId="6F136096" w14:textId="77777777" w:rsidTr="0085797E">
        <w:trPr>
          <w:trHeight w:val="23"/>
        </w:trPr>
        <w:tc>
          <w:tcPr>
            <w:tcW w:w="2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C0DD3" w14:textId="1F4D9ECB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48382791Z</w:t>
            </w:r>
            <w:proofErr w:type="spellStart"/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398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B475F" w14:textId="1F40EB6C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 xml:space="preserve">MUÑOZ FERNANDEZ</w:t>
            </w:r>
            <w:r w:rsidR="00765E3C">
              <w:rPr>
                <w:rFonts w:ascii="Arial" w:hAnsi="Arial" w:cs="Arial"/>
                <w:bCs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  <w:tc>
          <w:tcPr>
            <w:tcW w:w="18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2DDAC2" w14:textId="4631D256" w:rsidR="00153A03" w:rsidRPr="00194676" w:rsidRDefault="00FD4AC5">
            <w:pPr>
              <w:spacing w:before="60" w:after="60"/>
              <w:rPr>
                <w:rFonts w:ascii="Arial" w:hAnsi="Arial" w:cs="Arial"/>
                <w:bCs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ÓSCAR OCTAVIO</w:t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E91109" w:rsidRPr="00194676">
              <w:rPr>
                <w:rFonts w:ascii="Arial" w:hAnsi="Arial" w:cs="Arial"/>
                <w:bCs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8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2E16BF" w14:textId="0111B4F9" w:rsidR="00153A03" w:rsidRPr="00194676" w:rsidRDefault="000A1879">
            <w:pPr>
              <w:snapToGrid w:val="0"/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65E3C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772F4D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B8829" w14:textId="738DB828" w:rsidR="00153A03" w:rsidRPr="00194676" w:rsidRDefault="00194676">
            <w:pPr>
              <w:spacing w:before="60" w:after="60"/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t/>
            </w:r>
          </w:p>
        </w:tc>
      </w:tr>
      <w:tr w:rsidR="00153A03" w:rsidRPr="00194676" w14:paraId="62363B2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6D5693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E9F1773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18536CA6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DEPARTAMENT</w:t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BD5EC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50CAB2B9" w14:textId="77777777" w:rsidR="00153A03" w:rsidRPr="00194676" w:rsidRDefault="00153A03">
            <w:pPr>
              <w:rPr>
                <w:rFonts w:ascii="Arial" w:hAnsi="Arial" w:cs="Arial"/>
                <w:b/>
                <w:color w:val="0000FF"/>
                <w:sz w:val="2"/>
                <w:szCs w:val="2"/>
              </w:rPr>
            </w:pPr>
          </w:p>
          <w:p w14:paraId="0B3743F1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</w:rPr>
              <w:t>CONSELLERIA/ORGANISME</w:t>
            </w:r>
          </w:p>
        </w:tc>
      </w:tr>
      <w:tr w:rsidR="00153A03" w:rsidRPr="00194676" w14:paraId="2B4A5F72" w14:textId="77777777" w:rsidTr="0085797E">
        <w:trPr>
          <w:trHeight w:val="23"/>
        </w:trPr>
        <w:tc>
          <w:tcPr>
            <w:tcW w:w="63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653C" w14:textId="52C75C75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UNITAT DE POLICIA NACIONAL ADSCRITA A LA COMUNITAT VALENCIANA</w:t>
            </w:r>
            <w:r w:rsidR="00772F4D"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18"/>
                <w:szCs w:val="18"/>
              </w:rPr>
              <w:t/>
            </w:r>
          </w:p>
        </w:tc>
        <w:tc>
          <w:tcPr>
            <w:tcW w:w="419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39F7D" w14:textId="52E22D5E" w:rsidR="00153A03" w:rsidRPr="0070173E" w:rsidRDefault="00A75142">
            <w:pPr>
              <w:spacing w:before="60" w:after="6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AGÈNCIA DE SEGURETAT I RESPOSTA A LES EMERGÈNCIES</w:t>
            </w:r>
            <w:r w:rsidR="00772F4D"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color w:val="000000"/>
                <w:sz w:val="20"/>
                <w:szCs w:val="20"/>
              </w:rPr>
              <w:t/>
            </w:r>
          </w:p>
        </w:tc>
      </w:tr>
      <w:tr w:rsidR="00153A03" w:rsidRPr="00194676" w14:paraId="6BD7BF45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5F3C5481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2882CCA1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B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10851" w14:textId="77777777" w:rsidR="00153A03" w:rsidRPr="00194676" w:rsidRDefault="00153A03">
            <w:pPr>
              <w:snapToGrid w:val="0"/>
              <w:rPr>
                <w:rFonts w:ascii="Arial" w:hAnsi="Arial" w:cs="Arial"/>
                <w:sz w:val="2"/>
                <w:szCs w:val="2"/>
              </w:rPr>
            </w:pPr>
          </w:p>
          <w:p w14:paraId="05D8DE60" w14:textId="77777777" w:rsidR="00153A03" w:rsidRPr="00194676" w:rsidRDefault="00E91109">
            <w:pPr>
              <w:rPr>
                <w:rFonts w:ascii="Arial" w:hAnsi="Arial" w:cs="Arial"/>
                <w:sz w:val="22"/>
                <w:szCs w:val="22"/>
              </w:rPr>
            </w:pPr>
            <w:r w:rsidRPr="0019467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PROPOSTA D’AUTORITZACIÓ</w:t>
            </w:r>
          </w:p>
        </w:tc>
      </w:tr>
      <w:tr w:rsidR="00153A03" w:rsidRPr="00194676" w14:paraId="379642A9" w14:textId="77777777" w:rsidTr="0085797E">
        <w:trPr>
          <w:trHeight w:hRule="exact" w:val="1530"/>
        </w:trPr>
        <w:tc>
          <w:tcPr>
            <w:tcW w:w="53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1B553" w14:textId="77777777" w:rsidR="00153A03" w:rsidRPr="00194676" w:rsidRDefault="00E91109">
            <w:pPr>
              <w:spacing w:before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MOTIU</w:t>
            </w:r>
          </w:p>
          <w:p w14:paraId="5E260359" w14:textId="41D6B205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      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☒</w:t>
            </w:r>
            <w:proofErr w:type="spellStart"/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proofErr w:type="spellEnd"/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COMISSIÓ DE SERVEI</w:t>
            </w:r>
          </w:p>
          <w:p w14:paraId="735B5122" w14:textId="6478351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CURS, JORNADA, SEMINARI </w:t>
            </w:r>
          </w:p>
          <w:p w14:paraId="11448376" w14:textId="729AAECA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TRASLLAT DE RESIDÈNCIA</w:t>
            </w:r>
          </w:p>
          <w:p w14:paraId="0C73EDF5" w14:textId="333074FE" w:rsidR="00153A03" w:rsidRPr="001B38BF" w:rsidRDefault="00194676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</w:t>
            </w:r>
            <w:r w:rsidR="00D303B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112D0E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CONCURRÈNCIA A SESSIONS.</w:t>
            </w:r>
          </w:p>
          <w:p w14:paraId="567C8A4C" w14:textId="6505069E" w:rsidR="00153A03" w:rsidRPr="001B38BF" w:rsidRDefault="00112D0E">
            <w:pPr>
              <w:tabs>
                <w:tab w:val="left" w:pos="720"/>
                <w:tab w:val="left" w:pos="1080"/>
                <w:tab w:val="left" w:pos="5250"/>
                <w:tab w:val="left" w:pos="5760"/>
              </w:tabs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           </w:t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☐</w:t>
            </w:r>
            <w:r w:rsidR="00E40AD3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94676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/>
            </w:r>
            <w:r w:rsid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E91109" w:rsidRPr="001B38BF">
              <w:rPr>
                <w:rFonts w:ascii="Arial" w:hAnsi="Arial" w:cs="Arial"/>
                <w:color w:val="000000" w:themeColor="text1"/>
                <w:sz w:val="18"/>
                <w:szCs w:val="18"/>
              </w:rPr>
              <w:t>ALTRES</w:t>
            </w:r>
          </w:p>
          <w:p w14:paraId="02D26B97" w14:textId="77777777" w:rsidR="00153A03" w:rsidRPr="00194676" w:rsidRDefault="00153A03">
            <w:pPr>
              <w:tabs>
                <w:tab w:val="left" w:pos="720"/>
                <w:tab w:val="left" w:pos="1260"/>
                <w:tab w:val="left" w:pos="5250"/>
                <w:tab w:val="left" w:pos="5760"/>
              </w:tabs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25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B7F" w14:textId="77777777" w:rsidR="00153A03" w:rsidRPr="00194676" w:rsidRDefault="00E91109">
            <w:pPr>
              <w:spacing w:before="60"/>
              <w:rPr>
                <w:rFonts w:ascii="Arial" w:hAnsi="Arial" w:cs="Arial"/>
                <w:color w:val="0000FF"/>
              </w:rPr>
            </w:pPr>
            <w:r w:rsidRPr="00194676">
              <w:rPr>
                <w:rFonts w:ascii="Arial" w:hAnsi="Arial" w:cs="Arial"/>
                <w:b/>
                <w:color w:val="0000FF"/>
                <w:sz w:val="18"/>
                <w:szCs w:val="18"/>
              </w:rPr>
              <w:t>DETALL DELS MOTIUS</w:t>
            </w:r>
            <w:r w:rsidRPr="00194676">
              <w:rPr>
                <w:rFonts w:ascii="Arial" w:hAnsi="Arial" w:cs="Arial"/>
                <w:color w:val="0000FF"/>
              </w:rPr>
              <w:t>:</w:t>
            </w:r>
          </w:p>
          <w:p w14:paraId="1BD56776" w14:textId="6C6A3B13" w:rsidR="00153A03" w:rsidRPr="0070173E" w:rsidRDefault="00A75142">
            <w:pPr>
              <w:spacing w:before="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0173E">
              <w:rPr>
                <w:rFonts w:ascii="Arial" w:hAnsi="Arial" w:cs="Arial"/>
                <w:bCs/>
                <w:sz w:val="20"/>
                <w:szCs w:val="20"/>
              </w:rPr>
              <w:t xml:space="preserve">KILOMETRAJE PER DESPLAÇAMENT A LA SALA 112 EN  L’ELIANA</w:t>
            </w:r>
            <w:r w:rsidR="00E40AD3"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70173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64EEC8B2" w14:textId="77777777" w:rsidR="00153A03" w:rsidRPr="00194676" w:rsidRDefault="00153A03">
            <w:pPr>
              <w:spacing w:before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3A03" w:rsidRPr="00194676" w14:paraId="0E487B5A" w14:textId="77777777" w:rsidTr="0085797E">
        <w:trPr>
          <w:trHeight w:hRule="exact" w:val="360"/>
        </w:trPr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14:paraId="1A8819C0" w14:textId="77777777" w:rsidR="00153A03" w:rsidRPr="00194676" w:rsidRDefault="00153A03">
            <w:pPr>
              <w:snapToGrid w:val="0"/>
              <w:rPr>
                <w:rFonts w:ascii="Arial" w:hAnsi="Arial" w:cs="Arial"/>
                <w:b/>
                <w:sz w:val="6"/>
                <w:szCs w:val="6"/>
              </w:rPr>
            </w:pPr>
          </w:p>
          <w:p w14:paraId="725091B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C</w:t>
            </w:r>
          </w:p>
        </w:tc>
        <w:tc>
          <w:tcPr>
            <w:tcW w:w="9698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32AB" w14:textId="77777777" w:rsidR="00153A03" w:rsidRPr="00194676" w:rsidRDefault="00E91109">
            <w:pPr>
              <w:rPr>
                <w:rFonts w:ascii="Arial" w:hAnsi="Arial" w:cs="Arial"/>
                <w:b/>
                <w:color w:val="0000FF"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color w:val="0000FF"/>
                <w:sz w:val="22"/>
                <w:szCs w:val="22"/>
              </w:rPr>
              <w:t>SERVEIS A REALITZAR</w:t>
            </w:r>
          </w:p>
        </w:tc>
      </w:tr>
      <w:tr w:rsidR="00153A03" w:rsidRPr="00194676" w14:paraId="616A9B68" w14:textId="77777777" w:rsidTr="002D01FD">
        <w:trPr>
          <w:trHeight w:val="280"/>
        </w:trPr>
        <w:tc>
          <w:tcPr>
            <w:tcW w:w="3374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B0EC2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OBJECTE DE LA COMISSIÓ</w:t>
            </w:r>
          </w:p>
          <w:p w14:paraId="575FB648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ITINERARI-LLOCS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DE0D182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194676">
              <w:rPr>
                <w:rFonts w:ascii="Arial" w:hAnsi="Arial" w:cs="Arial"/>
                <w:b/>
                <w:sz w:val="14"/>
                <w:szCs w:val="14"/>
              </w:rPr>
              <w:t>Autorit</w:t>
            </w:r>
            <w:proofErr w:type="spellEnd"/>
            <w:r w:rsidRPr="0019467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  <w:p w14:paraId="04D22A8B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94676">
              <w:rPr>
                <w:rFonts w:ascii="Arial" w:hAnsi="Arial" w:cs="Arial"/>
                <w:b/>
                <w:spacing w:val="-4"/>
                <w:sz w:val="14"/>
                <w:szCs w:val="14"/>
              </w:rPr>
              <w:t>expressa</w:t>
            </w:r>
          </w:p>
          <w:p w14:paraId="0DB6C076" w14:textId="77777777" w:rsidR="00153A03" w:rsidRPr="00194676" w:rsidRDefault="00E91109">
            <w:pPr>
              <w:ind w:left="-57" w:right="-5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94676"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1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2178E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EIXIDA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E6E43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TORNADA</w:t>
            </w:r>
          </w:p>
        </w:tc>
        <w:tc>
          <w:tcPr>
            <w:tcW w:w="15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E8EBB6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DIETES</w:t>
            </w:r>
          </w:p>
        </w:tc>
        <w:tc>
          <w:tcPr>
            <w:tcW w:w="15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78A1F" w14:textId="77777777" w:rsidR="00153A03" w:rsidRPr="00194676" w:rsidRDefault="00E911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94676">
              <w:rPr>
                <w:rFonts w:ascii="Arial" w:hAnsi="Arial" w:cs="Arial"/>
                <w:b/>
                <w:sz w:val="16"/>
                <w:szCs w:val="16"/>
              </w:rPr>
              <w:t>LOCOMOCIÓ</w:t>
            </w:r>
          </w:p>
        </w:tc>
      </w:tr>
      <w:tr w:rsidR="00153A03" w:rsidRPr="00194676" w14:paraId="029A80F3" w14:textId="77777777" w:rsidTr="00024B57">
        <w:trPr>
          <w:trHeight w:val="233"/>
        </w:trPr>
        <w:tc>
          <w:tcPr>
            <w:tcW w:w="3374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8BDF2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2FBCC9A" w14:textId="77777777" w:rsidR="00153A03" w:rsidRPr="00194676" w:rsidRDefault="00153A0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E4E1B3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35AE2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1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26C2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DATA</w:t>
            </w:r>
          </w:p>
        </w:tc>
        <w:tc>
          <w:tcPr>
            <w:tcW w:w="5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ED5058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HORA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3010D0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Allotj</w:t>
            </w:r>
            <w:proofErr w:type="spellEnd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.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01FB6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Rest.</w:t>
            </w:r>
          </w:p>
        </w:tc>
        <w:tc>
          <w:tcPr>
            <w:tcW w:w="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0085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proofErr w:type="spellStart"/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Altr.D</w:t>
            </w:r>
            <w:proofErr w:type="spellEnd"/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EDC4F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Mitjà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6B56A" w14:textId="77777777" w:rsidR="00153A03" w:rsidRPr="00194676" w:rsidRDefault="00E91109">
            <w:pPr>
              <w:jc w:val="center"/>
              <w:rPr>
                <w:rFonts w:ascii="Arial" w:hAnsi="Arial" w:cs="Arial"/>
                <w:color w:val="0000FF"/>
                <w:sz w:val="12"/>
                <w:szCs w:val="12"/>
              </w:rPr>
            </w:pPr>
            <w:r w:rsidRPr="00194676">
              <w:rPr>
                <w:rFonts w:ascii="Arial" w:hAnsi="Arial" w:cs="Arial"/>
                <w:color w:val="0000FF"/>
                <w:sz w:val="12"/>
                <w:szCs w:val="12"/>
              </w:rPr>
              <w:t>Km.</w:t>
            </w:r>
          </w:p>
        </w:tc>
      </w:tr>
      <w:tr w:rsidR="00024B57" w:rsidRPr="00194676" w14:paraId="3BEF7C01" w14:textId="77777777" w:rsidTr="00024B57">
        <w:trPr>
          <w:trHeight w:hRule="exact" w:val="267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C518ACB" w14:textId="6CC3609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F468781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FC95713" w14:textId="4CD414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  <w:lang w:val="es-ES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 xml:space="preserve">01-09-2025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A1E4D5E" w14:textId="0B8254EC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07:00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78AE457" w14:textId="5645F27E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01-09-2025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666CB9B" w14:textId="34C728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9D9F4C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F503F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7A6275F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C413F06" w14:textId="210DEDC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1BCF60" w14:textId="2E66DA02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09BFAD58" w14:textId="77777777" w:rsidTr="00024B57">
        <w:trPr>
          <w:trHeight w:hRule="exact" w:val="214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74FC04" w14:textId="1E5D7CD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bookmarkStart w:id="3" w:name="_Hlk139397457"/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3BF5147F" w14:textId="7ABA4BF3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4202D52" w14:textId="23A35A8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1776CD2" w14:textId="1308BE1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D967972" w14:textId="6AC4EDBD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02-09-2025</w:t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0BDFD5B" w14:textId="5925AEF1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3AD57F6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145249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2A56CC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1F4BA361" w14:textId="3AC650D9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3C78ED7" w14:textId="651871A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F93E7DC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969B747" w14:textId="038BF571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VALENCIA-L'ELIANA-VALENCIA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7A8DC0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D21EC" w14:textId="02B0E0B6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DB5BD6" w14:textId="64070A6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15:00</w:t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85EF963" w14:textId="228156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03-09-2025</w:t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91F9E0" w14:textId="63E5B820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23:00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2BAE9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3D6854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7C35F7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4D312E71" w14:textId="75CD88FB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V.P.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F8E52" w14:textId="690CF98C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36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156045D9" w14:textId="77777777" w:rsidTr="00024B57">
        <w:trPr>
          <w:trHeight w:hRule="exact" w:val="221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832B75F" w14:textId="2B53AAA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B15FD3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sz w:val="16"/>
                <w:szCs w:val="16"/>
              </w:rPr>
              <w:fldChar w:fldCharType="begin">
                <w:ffData>
                  <w:name w:val="__Fieldmark__339_212"/>
                  <w:enabled/>
                  <w:calcOnExit w:val="0"/>
                  <w:textInput/>
                </w:ffData>
              </w:fldChar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instrText>FORMTEXT</w:instrTex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separate"/>
            </w: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B5F0DA" w14:textId="468670C7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DE5B4CF" w14:textId="094769E3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20564C55" w14:textId="607BD0AA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9BB1858" w14:textId="62E145D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9A1BC0B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CB79DD5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EB1D2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9689D07" w14:textId="31CE4D25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D5D0A49" w14:textId="527263C0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024B57" w:rsidRPr="00194676" w14:paraId="5293869D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645992" w14:textId="43C6576E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9CCF150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52312E" w14:textId="07158F4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355E24" w14:textId="3DFC448F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C698045" w14:textId="06D6E054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66A8DD8" w14:textId="475758B2" w:rsidR="00024B57" w:rsidRPr="008640FD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0D0427B" w14:textId="77777777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0932634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82D513D" w14:textId="77777777" w:rsidR="00024B57" w:rsidRPr="00194676" w:rsidRDefault="00024B57" w:rsidP="00024B57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0D925B6B" w14:textId="09699864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2C9CB92" w14:textId="3307ED6D" w:rsidR="00024B57" w:rsidRPr="00194676" w:rsidRDefault="00024B57" w:rsidP="00024B57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bookmarkEnd w:id="3"/>
      <w:tr w:rsidR="00220EC0" w:rsidRPr="00194676" w14:paraId="42E7CB58" w14:textId="77777777" w:rsidTr="00024B57">
        <w:trPr>
          <w:trHeight w:hRule="exact" w:val="208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0A0286E" w14:textId="2B14E87C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B3BAC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66A777" w14:textId="31FC595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C3366A0" w14:textId="36EF357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AF4B097" w14:textId="1C849E5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2747A2" w14:textId="132DE82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5F3BCD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A127C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80C22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65A64F54" w14:textId="522C31C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3E2395" w14:textId="047FA96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17677EB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170BBFF" w14:textId="5C27A88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CE8F4FC" w14:textId="2A2B1F9C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00B4F19" w14:textId="1C536F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E64CF9" w14:textId="59FE5D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A23AC98" w14:textId="149159F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A12FA4" w14:textId="3F77D45A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3AD7A1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132E568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97A11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C0B04A8" w14:textId="309331D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BE880E" w14:textId="19EB888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2754BED" w14:textId="77777777" w:rsidTr="00024B57">
        <w:trPr>
          <w:trHeight w:hRule="exact" w:val="20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375B8" w14:textId="78780C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7927FDB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E3D4893" w14:textId="042462A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15E2E0" w14:textId="6636AA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2ADA369" w14:textId="48C64AC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A62CC89" w14:textId="5435954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B4D71F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51B0F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2A3B4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01320039" w14:textId="7BE270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63F38DC" w14:textId="5D6EAFD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BFF007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8EEC001" w14:textId="3096511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A48B86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2D76A02" w14:textId="6C4590E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D0AD513" w14:textId="6F6CB8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39D079B" w14:textId="09AF4B1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A3986A6" w14:textId="3CAF38D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BEF50C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A4D7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7A9509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58B46D0F" w14:textId="7A5BBBE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CC8BCC8" w14:textId="2C44FBC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0F7A0E00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0C113AB" w14:textId="74974C0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A1C636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E1F6AC5" w14:textId="2AF79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64FF269" w14:textId="4555501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7413A718" w14:textId="57A54A7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0FE34C9" w14:textId="7DF923E2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33BE09B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B246F2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FC8102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9201609" w14:textId="5501A46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FA32C1" w14:textId="787DCA2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77F1058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5877E174" w14:textId="0BF7870A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A10F5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47AB2CAD" w14:textId="78BCAC6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0CDDBBDF" w14:textId="74EDD93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17D1761" w14:textId="7B26CA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6F6B503" w14:textId="59E28B7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18B0696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2D8881C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8E8A97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0B9BD61" w14:textId="03EADD0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0A2FDD8" w14:textId="06C1F6B0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126AE2E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46D3559" w14:textId="684284A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1CA491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70703EDC" w14:textId="793025A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1D28750F" w14:textId="63B31DE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341F92F2" w14:textId="1A406D8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A55273B" w14:textId="630E13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FCEC9B0" w14:textId="7777777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6B1C5B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  <w:vAlign w:val="center"/>
          </w:tcPr>
          <w:p w14:paraId="39E298F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</w:tcBorders>
          </w:tcPr>
          <w:p w14:paraId="451286C2" w14:textId="3167F1B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2C88A34" w14:textId="4F9B8618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E92459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8F950E" w14:textId="25C8DA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4560B7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4026B61" w14:textId="4721066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DE6D50" w14:textId="48E7BF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F146051" w14:textId="6F1E07C7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BBFDD7E" w14:textId="2E202D7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0EAF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A63B8EF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EBA9E8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2860D552" w14:textId="754A0BE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E485AE" w14:textId="2E795AF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632F4D3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D2456C0" w14:textId="6BE8792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2620FD9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AAD244E" w14:textId="59007B8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56A2BF" w14:textId="26FE762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79AE4E21" w14:textId="6E1D4BBC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EF8328A" w14:textId="237C0B9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B796DA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822DDF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CA961F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91FEB11" w14:textId="7AB8E039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889B6B3" w14:textId="1E79DDB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554794C5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BE72FF8" w14:textId="07E6EEB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6F283D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5D87D5F" w14:textId="0290EF60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D4EAEDC" w14:textId="0B07208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E96DF74" w14:textId="74EF6175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D071B17" w14:textId="68D4600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A712CE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8892D53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9C7D6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B82BCDE" w14:textId="1D8DD83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946731" w14:textId="1B5A918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6B6D44BC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233ED5" w14:textId="23E3A542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012E2F20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63D28583" w14:textId="0D3BE1DD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sz w:val="14"/>
                <w:szCs w:val="14"/>
                <w:lang w:val="es-ES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E58D6D9" w14:textId="2B772ED6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137031F" w14:textId="1E7AB09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67F9042" w14:textId="3675397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CDFF35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7C455D1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21D0A4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3F20B125" w14:textId="4A3B93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438A05F" w14:textId="61713985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2F7BA8F8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9F2D389" w14:textId="2789AD76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3AA168B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F2FC24A" w14:textId="2D77E25E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63D6B06" w14:textId="56CDD944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1D3F8C5D" w14:textId="156D90D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9F894B1" w14:textId="0618E2F8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406D1A0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48C3C36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02EEA9E7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18F8C4EF" w14:textId="3282D351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AA7B947" w14:textId="748C2EDB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220EC0" w:rsidRPr="00194676" w14:paraId="4A370732" w14:textId="77777777" w:rsidTr="00024B57">
        <w:trPr>
          <w:trHeight w:hRule="exact" w:val="233"/>
        </w:trPr>
        <w:tc>
          <w:tcPr>
            <w:tcW w:w="3374" w:type="dxa"/>
            <w:gridSpan w:val="7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60DF335" w14:textId="3AE32C3F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9467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2" w:space="0" w:color="000000"/>
            </w:tcBorders>
            <w:shd w:val="clear" w:color="auto" w:fill="CCCCCC"/>
            <w:vAlign w:val="center"/>
          </w:tcPr>
          <w:p w14:paraId="50380C2C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137DE9C" w14:textId="24BE6FF3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2763CC5B" w14:textId="1EE27DFF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134" w:type="dxa"/>
            <w:gridSpan w:val="3"/>
            <w:tcBorders>
              <w:left w:val="single" w:sz="4" w:space="0" w:color="000000"/>
              <w:bottom w:val="single" w:sz="2" w:space="0" w:color="000000"/>
            </w:tcBorders>
          </w:tcPr>
          <w:p w14:paraId="3AA3960D" w14:textId="7B4D6829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7" w:type="dxa"/>
            <w:gridSpan w:val="3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30C04624" w14:textId="03D4F511" w:rsidR="00220EC0" w:rsidRPr="008640FD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640FD">
              <w:rPr>
                <w:rFonts w:ascii="Arial" w:hAnsi="Arial" w:cs="Arial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5B4FAF9D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1B110064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tcBorders>
              <w:left w:val="single" w:sz="4" w:space="0" w:color="000000"/>
              <w:bottom w:val="single" w:sz="2" w:space="0" w:color="000000"/>
            </w:tcBorders>
            <w:vAlign w:val="center"/>
          </w:tcPr>
          <w:p w14:paraId="7648B472" w14:textId="77777777" w:rsidR="00220EC0" w:rsidRPr="00194676" w:rsidRDefault="00220EC0" w:rsidP="00220EC0">
            <w:pPr>
              <w:jc w:val="center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gridSpan w:val="2"/>
            <w:tcBorders>
              <w:left w:val="single" w:sz="4" w:space="0" w:color="000000"/>
              <w:bottom w:val="single" w:sz="2" w:space="0" w:color="000000"/>
            </w:tcBorders>
          </w:tcPr>
          <w:p w14:paraId="5E3F7B7D" w14:textId="513818E7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B91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47150D6" w14:textId="165FFDAE" w:rsidR="00220EC0" w:rsidRPr="00194676" w:rsidRDefault="00220EC0" w:rsidP="00220EC0">
            <w:pPr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="00024B57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  <w:r w:rsidRPr="006A5C36">
              <w:rPr>
                <w:rFonts w:ascii="Arial" w:hAnsi="Arial" w:cs="Arial"/>
                <w:bCs/>
                <w:color w:val="000000"/>
                <w:sz w:val="16"/>
                <w:szCs w:val="16"/>
              </w:rPr>
              <w:t/>
            </w:r>
          </w:p>
        </w:tc>
      </w:tr>
      <w:tr w:rsidR="00D73EA8" w:rsidRPr="00194676" w14:paraId="148A32EB" w14:textId="77777777" w:rsidTr="00A32594">
        <w:trPr>
          <w:trHeight w:hRule="exact" w:val="96"/>
        </w:trPr>
        <w:tc>
          <w:tcPr>
            <w:tcW w:w="10558" w:type="dxa"/>
            <w:gridSpan w:val="26"/>
            <w:tcBorders>
              <w:top w:val="double" w:sz="5" w:space="0" w:color="000000"/>
              <w:left w:val="double" w:sz="5" w:space="0" w:color="000000"/>
              <w:bottom w:val="double" w:sz="5" w:space="0" w:color="000000"/>
              <w:right w:val="double" w:sz="5" w:space="0" w:color="000000"/>
            </w:tcBorders>
            <w:shd w:val="clear" w:color="auto" w:fill="CCCCCC"/>
            <w:vAlign w:val="center"/>
          </w:tcPr>
          <w:p w14:paraId="3C1BE0C1" w14:textId="77777777" w:rsidR="00D73EA8" w:rsidRPr="00194676" w:rsidRDefault="00D73EA8" w:rsidP="00D73EA8">
            <w:pPr>
              <w:jc w:val="both"/>
              <w:rPr>
                <w:rFonts w:ascii="Arial" w:hAnsi="Arial" w:cs="Arial"/>
                <w:b/>
                <w:caps/>
                <w:sz w:val="18"/>
                <w:szCs w:val="18"/>
                <w:shd w:val="clear" w:color="auto" w:fill="C0C0C0"/>
              </w:rPr>
            </w:pPr>
          </w:p>
        </w:tc>
      </w:tr>
      <w:tr w:rsidR="00D73EA8" w:rsidRPr="00194676" w14:paraId="0EF30C8A" w14:textId="77777777">
        <w:trPr>
          <w:trHeight w:hRule="exact" w:val="280"/>
        </w:trPr>
        <w:tc>
          <w:tcPr>
            <w:tcW w:w="10558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01CF1" w14:textId="77777777" w:rsidR="00D73EA8" w:rsidRPr="00194676" w:rsidRDefault="00D73EA8" w:rsidP="00D73EA8">
            <w:pPr>
              <w:rPr>
                <w:rFonts w:ascii="Arial" w:hAnsi="Arial" w:cs="Arial"/>
                <w:b/>
                <w:caps/>
              </w:rPr>
            </w:pPr>
            <w:r w:rsidRPr="00194676">
              <w:rPr>
                <w:rFonts w:ascii="Arial" w:hAnsi="Arial" w:cs="Arial"/>
                <w:b/>
                <w:caps/>
              </w:rPr>
              <w:t>Mitjà de transport:</w:t>
            </w:r>
          </w:p>
        </w:tc>
      </w:tr>
      <w:tr w:rsidR="00D73EA8" w:rsidRPr="00194676" w14:paraId="0A72260C" w14:textId="77777777" w:rsidTr="00F15AB0">
        <w:trPr>
          <w:trHeight w:hRule="exact" w:val="296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4CC72" w14:textId="264A7D8F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proofErr w:type="spellStart"/>
            <w:r w:rsidR="00D303B9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BE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oficial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7EB7" w14:textId="47D173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0D7CC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Avió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93721E" w14:textId="243F53FC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DE4E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Tren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636F" w14:textId="3E108CBB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A7A49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Vehicle particular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1F7A5" w14:textId="092DBD0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☐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8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564678" w14:textId="77777777" w:rsidR="00D73EA8" w:rsidRPr="00194676" w:rsidRDefault="00D73EA8" w:rsidP="000A187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Altre (indiqueu-ho):</w:t>
            </w: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0EAF" w14:textId="39589CF7" w:rsidR="00D73EA8" w:rsidRPr="00194676" w:rsidRDefault="000A1879" w:rsidP="000A187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proofErr w:type="spellStart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6D53E38F" w14:textId="77777777" w:rsidTr="000A1879">
        <w:trPr>
          <w:trHeight w:hRule="exact" w:val="320"/>
        </w:trPr>
        <w:tc>
          <w:tcPr>
            <w:tcW w:w="479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A3F00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Autorització per al desplaçament del vehicle      </w:t>
            </w: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Marca: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FB605" w14:textId="0551534C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MERCEDES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C18C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Matrícula:</w:t>
            </w:r>
          </w:p>
        </w:tc>
        <w:tc>
          <w:tcPr>
            <w:tcW w:w="1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BE8A2" w14:textId="7633645D" w:rsidR="00D73EA8" w:rsidRPr="00194676" w:rsidRDefault="00297D23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 xml:space="preserve">5100HPR</w:t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86159" w14:textId="77777777" w:rsidR="00D73EA8" w:rsidRPr="00194676" w:rsidRDefault="00D73EA8" w:rsidP="000A187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>Peatge: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B6CA5" w14:textId="0E58447F" w:rsidR="00D73EA8" w:rsidRPr="00194676" w:rsidRDefault="00194676" w:rsidP="000A187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  <w:r w:rsidR="00F15AB0">
              <w:rPr>
                <w:rFonts w:ascii="Arial" w:hAnsi="Arial" w:cs="Arial"/>
                <w:sz w:val="16"/>
                <w:szCs w:val="16"/>
              </w:rPr>
              <w:t/>
            </w:r>
            <w:r w:rsidRPr="00194676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D73EA8" w:rsidRPr="00194676" w14:paraId="715FAE66" w14:textId="77777777" w:rsidTr="003B1A0A">
        <w:trPr>
          <w:trHeight w:hRule="exact" w:val="316"/>
        </w:trPr>
        <w:tc>
          <w:tcPr>
            <w:tcW w:w="26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4DDB30" w14:textId="2B33E8E2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94676">
              <w:rPr>
                <w:rFonts w:ascii="Arial" w:hAnsi="Arial" w:cs="Arial"/>
                <w:sz w:val="16"/>
                <w:szCs w:val="16"/>
              </w:rPr>
              <w:t>PAGAMENT A</w:t>
            </w:r>
            <w:r w:rsidR="00F15AB0">
              <w:rPr>
                <w:rFonts w:ascii="Arial" w:hAnsi="Arial" w:cs="Arial"/>
                <w:sz w:val="16"/>
                <w:szCs w:val="16"/>
              </w:rPr>
              <w:t>N</w:t>
            </w:r>
            <w:r w:rsidRPr="00194676">
              <w:rPr>
                <w:rFonts w:ascii="Arial" w:hAnsi="Arial" w:cs="Arial"/>
                <w:sz w:val="16"/>
                <w:szCs w:val="16"/>
              </w:rPr>
              <w:t>TICIPAT: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DE8C0B" w14:textId="30AB32A5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☐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="003B1A0A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F4009" w14:textId="091400E2" w:rsidR="00D73EA8" w:rsidRPr="00194676" w:rsidRDefault="00194676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☒</w:t>
            </w:r>
            <w:proofErr w:type="spellStart"/>
            <w:r w:rsidR="00F15AB0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r w:rsidR="00344EBF">
              <w:rPr>
                <w:rFonts w:ascii="Arial" w:hAnsi="Arial" w:cs="Arial"/>
                <w:color w:val="0000FF"/>
                <w:sz w:val="16"/>
                <w:szCs w:val="16"/>
              </w:rPr>
              <w:t/>
            </w:r>
            <w:proofErr w:type="spellEnd"/>
            <w:r w:rsidRPr="00194676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388266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239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F3089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DB6D" w14:textId="77777777" w:rsidR="00D73EA8" w:rsidRPr="00194676" w:rsidRDefault="00D73EA8" w:rsidP="000A1879">
            <w:pPr>
              <w:tabs>
                <w:tab w:val="left" w:pos="2968"/>
                <w:tab w:val="left" w:pos="3256"/>
                <w:tab w:val="left" w:pos="3960"/>
                <w:tab w:val="left" w:pos="4270"/>
              </w:tabs>
              <w:snapToGrid w:val="0"/>
              <w:spacing w:before="120" w:after="120"/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D73EA8" w:rsidRPr="00194676" w14:paraId="3FD2F506" w14:textId="77777777" w:rsidTr="0085797E">
        <w:trPr>
          <w:trHeight w:val="3120"/>
        </w:trPr>
        <w:tc>
          <w:tcPr>
            <w:tcW w:w="33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92170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B27C08" w14:textId="2F55B1C8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>LA PERSONA INTERESSADA</w:t>
            </w:r>
          </w:p>
          <w:p w14:paraId="204D3E36" w14:textId="6B5F2A53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miércoles 27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E58687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ACAF0B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BC3FE9A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90B505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215A66C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39E330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8D68710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18A3C7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2921572" w14:textId="6F20E36E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48382791Z</w:t>
            </w:r>
            <w:proofErr w:type="spellStart"/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proofErr w:type="spellEnd"/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94D61B9" w14:textId="679FC110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ÓSCAR OCTAVIO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 MUÑOZ FERNANDEZ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5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ACF99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024ABF41" w14:textId="3510E64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SUBINSPECTOR, JEFE GRUPO SALA 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0897C70E" w14:textId="0AC97F2C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jueves 28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1BC1E8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EC2BF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75EF10E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0526F8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F2D92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399F83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8CF518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BA360E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04FB56" w14:textId="0A0B65BB" w:rsidR="00297D23" w:rsidRPr="00194676" w:rsidRDefault="00D73EA8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65667788J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5AEDC61" w14:textId="7D797AEC" w:rsidR="00D73EA8" w:rsidRPr="00194676" w:rsidRDefault="00297D23" w:rsidP="00297D2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FRANCISCO JOSE CABRERA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36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6A14C" w14:textId="647C4CF1" w:rsidR="00297D23" w:rsidRPr="00194676" w:rsidRDefault="00D73EA8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eastAsia="Arial" w:hAnsi="Arial" w:cs="Arial"/>
                <w:bCs/>
                <w:sz w:val="20"/>
                <w:szCs w:val="20"/>
              </w:rPr>
              <w:t xml:space="preserve">VISTO BUENO, </w:t>
            </w:r>
          </w:p>
          <w:p w14:paraId="56D3248A" w14:textId="34E30CAF" w:rsidR="00297D23" w:rsidRPr="00194676" w:rsidRDefault="00A32594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INSP. JEFA, JEFA PROVINCIAL UN</w:t>
            </w:r>
            <w:r w:rsidR="00297D23" w:rsidRPr="00194676">
              <w:rPr>
                <w:rFonts w:ascii="Arial" w:eastAsia="Arial" w:hAnsi="Arial" w:cs="Arial"/>
                <w:bCs/>
                <w:sz w:val="20"/>
                <w:szCs w:val="20"/>
              </w:rPr>
              <w:t/>
            </w:r>
          </w:p>
          <w:p w14:paraId="2B45E0B0" w14:textId="0E963DAA" w:rsidR="00D73EA8" w:rsidRPr="00194676" w:rsidRDefault="00297D23" w:rsidP="00D73EA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viernes 29 de agosto de 2025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32C99AC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4B295B3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678B8DC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5DADBF8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225C720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E54DAF6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4AF2E9" w14:textId="77777777" w:rsidR="00297D23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60DC05" w14:textId="77777777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D39FBBB" w14:textId="70A1C77B" w:rsidR="00D73EA8" w:rsidRPr="00194676" w:rsidRDefault="00D73EA8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NIF: </w:t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 xml:space="preserve">24344234L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297D23"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  <w:p w14:paraId="447B0DF3" w14:textId="0F88CC8A" w:rsidR="00D73EA8" w:rsidRPr="00194676" w:rsidRDefault="00297D23" w:rsidP="00D73EA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94676">
              <w:rPr>
                <w:rFonts w:ascii="Arial" w:hAnsi="Arial" w:cs="Arial"/>
                <w:bCs/>
                <w:sz w:val="20"/>
                <w:szCs w:val="20"/>
              </w:rPr>
              <w:t xml:space="preserve">CONCEPCIÓN TORQUEMADA</w:t>
            </w:r>
            <w:r w:rsidR="00A32594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="007B766A">
              <w:rPr>
                <w:rFonts w:ascii="Arial" w:hAnsi="Arial" w:cs="Arial"/>
                <w:bCs/>
                <w:sz w:val="20"/>
                <w:szCs w:val="20"/>
              </w:rPr>
              <w:t/>
            </w:r>
            <w:r w:rsidRPr="00194676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</w:tr>
      <w:bookmarkEnd w:id="0"/>
      <w:bookmarkEnd w:id="1"/>
      <w:bookmarkEnd w:id="2"/>
    </w:tbl>
    <w:p w14:paraId="1B0EC78A" w14:textId="77777777" w:rsidR="00153A03" w:rsidRPr="007B766A" w:rsidRDefault="00153A03">
      <w:pPr>
        <w:spacing w:line="120" w:lineRule="auto"/>
        <w:rPr>
          <w:sz w:val="8"/>
          <w:szCs w:val="8"/>
        </w:rPr>
      </w:pPr>
    </w:p>
    <w:sectPr w:rsidR="00153A03" w:rsidRPr="007B766A">
      <w:headerReference w:type="default" r:id="rId8"/>
      <w:pgSz w:w="11906" w:h="16838"/>
      <w:pgMar w:top="792" w:right="737" w:bottom="746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DC73A" w14:textId="77777777" w:rsidR="00496D91" w:rsidRDefault="00496D91">
      <w:r>
        <w:separator/>
      </w:r>
    </w:p>
  </w:endnote>
  <w:endnote w:type="continuationSeparator" w:id="0">
    <w:p w14:paraId="06C33627" w14:textId="77777777" w:rsidR="00496D91" w:rsidRDefault="0049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3D3B" w14:textId="77777777" w:rsidR="00496D91" w:rsidRDefault="00496D91">
      <w:r>
        <w:separator/>
      </w:r>
    </w:p>
  </w:footnote>
  <w:footnote w:type="continuationSeparator" w:id="0">
    <w:p w14:paraId="59481A73" w14:textId="77777777" w:rsidR="00496D91" w:rsidRDefault="00496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E9444" w14:textId="77777777" w:rsidR="00153A03" w:rsidRDefault="00153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1F"/>
    <w:rsid w:val="00024B57"/>
    <w:rsid w:val="000864E7"/>
    <w:rsid w:val="000A1879"/>
    <w:rsid w:val="00112D0E"/>
    <w:rsid w:val="00153A03"/>
    <w:rsid w:val="00194676"/>
    <w:rsid w:val="001A1597"/>
    <w:rsid w:val="001A5563"/>
    <w:rsid w:val="001B38BF"/>
    <w:rsid w:val="00215527"/>
    <w:rsid w:val="00220EC0"/>
    <w:rsid w:val="00297D23"/>
    <w:rsid w:val="002A01C1"/>
    <w:rsid w:val="002D01FD"/>
    <w:rsid w:val="00311D9E"/>
    <w:rsid w:val="00344EBF"/>
    <w:rsid w:val="003B1A0A"/>
    <w:rsid w:val="003D3B0F"/>
    <w:rsid w:val="00496D91"/>
    <w:rsid w:val="004F68B5"/>
    <w:rsid w:val="00545256"/>
    <w:rsid w:val="00585A5D"/>
    <w:rsid w:val="00624C4A"/>
    <w:rsid w:val="00650BAF"/>
    <w:rsid w:val="00697B1E"/>
    <w:rsid w:val="0070173E"/>
    <w:rsid w:val="00765E3C"/>
    <w:rsid w:val="00772F4D"/>
    <w:rsid w:val="007B43E7"/>
    <w:rsid w:val="007B766A"/>
    <w:rsid w:val="007E1C90"/>
    <w:rsid w:val="0085797E"/>
    <w:rsid w:val="00861588"/>
    <w:rsid w:val="008640FD"/>
    <w:rsid w:val="00890B4B"/>
    <w:rsid w:val="0089780C"/>
    <w:rsid w:val="008B2B24"/>
    <w:rsid w:val="00A32594"/>
    <w:rsid w:val="00A44B7D"/>
    <w:rsid w:val="00A7111C"/>
    <w:rsid w:val="00A75142"/>
    <w:rsid w:val="00BC4C1F"/>
    <w:rsid w:val="00C03BC4"/>
    <w:rsid w:val="00C425AC"/>
    <w:rsid w:val="00D303B9"/>
    <w:rsid w:val="00D73EA8"/>
    <w:rsid w:val="00D77BA0"/>
    <w:rsid w:val="00E40AD3"/>
    <w:rsid w:val="00E91109"/>
    <w:rsid w:val="00F15AB0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00D5"/>
  <w15:docId w15:val="{51D717CE-B7A1-C346-819D-8CD1EE7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lang w:val="ca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ar">
    <w:name w:val="Car Car"/>
    <w:basedOn w:val="Fuentedeprrafopredeter"/>
    <w:qFormat/>
    <w:rPr>
      <w:rFonts w:ascii="Tahoma" w:hAnsi="Tahoma" w:cs="Tahoma"/>
      <w:sz w:val="16"/>
      <w:szCs w:val="16"/>
      <w:lang w:val="ca-ES" w:bidi="ar-SA"/>
    </w:rPr>
  </w:style>
  <w:style w:type="character" w:customStyle="1" w:styleId="CarCar1">
    <w:name w:val="Car Car1"/>
    <w:qFormat/>
    <w:rPr>
      <w:rFonts w:ascii="Tahoma" w:eastAsia="Tahoma" w:hAnsi="Tahoma"/>
      <w:sz w:val="16"/>
      <w:szCs w:val="16"/>
      <w:lang w:val="ca-ES" w:eastAsia="ar-SA"/>
    </w:rPr>
  </w:style>
  <w:style w:type="character" w:customStyle="1" w:styleId="Fuentedeprrafopredeter1">
    <w:name w:val="Fuente de párrafo predeter.1"/>
    <w:qFormat/>
  </w:style>
  <w:style w:type="character" w:customStyle="1" w:styleId="Fuentedeprrafopredeter2">
    <w:name w:val="Fuente de párrafo predeter.2"/>
    <w:qFormat/>
  </w:style>
  <w:style w:type="character" w:customStyle="1" w:styleId="Fuentedeprrafopredeter3">
    <w:name w:val="Fuente de párrafo predeter.3"/>
    <w:qFormat/>
  </w:style>
  <w:style w:type="character" w:customStyle="1" w:styleId="Fuentedeprrafopredeter4">
    <w:name w:val="Fuente de párrafo predeter.4"/>
    <w:qFormat/>
  </w:style>
  <w:style w:type="character" w:customStyle="1" w:styleId="Fuentedeprrafopredeter5">
    <w:name w:val="Fuente de párrafo predeter.5"/>
    <w:qFormat/>
  </w:style>
  <w:style w:type="character" w:customStyle="1" w:styleId="WW8Num1z8">
    <w:name w:val="WW8Num1z8"/>
    <w:qFormat/>
  </w:style>
  <w:style w:type="character" w:customStyle="1" w:styleId="WW8Num1z7">
    <w:name w:val="WW8Num1z7"/>
    <w:qFormat/>
  </w:style>
  <w:style w:type="character" w:customStyle="1" w:styleId="WW8Num1z6">
    <w:name w:val="WW8Num1z6"/>
    <w:qFormat/>
  </w:style>
  <w:style w:type="character" w:customStyle="1" w:styleId="WW8Num1z5">
    <w:name w:val="WW8Num1z5"/>
    <w:qFormat/>
  </w:style>
  <w:style w:type="character" w:customStyle="1" w:styleId="WW8Num1z4">
    <w:name w:val="WW8Num1z4"/>
    <w:qFormat/>
  </w:style>
  <w:style w:type="character" w:customStyle="1" w:styleId="WW8Num1z3">
    <w:name w:val="WW8Num1z3"/>
    <w:qFormat/>
  </w:style>
  <w:style w:type="character" w:customStyle="1" w:styleId="WW8Num1z2">
    <w:name w:val="WW8Num1z2"/>
    <w:qFormat/>
  </w:style>
  <w:style w:type="character" w:customStyle="1" w:styleId="WW8Num1z1">
    <w:name w:val="WW8Num1z1"/>
    <w:qFormat/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Normal1">
    <w:name w:val="Normal1"/>
    <w:qFormat/>
    <w:pPr>
      <w:widowControl w:val="0"/>
    </w:pPr>
    <w:rPr>
      <w:rFonts w:eastAsia="Mangal" w:cs="Liberation Serif"/>
      <w:kern w:val="2"/>
      <w:lang w:val="ca-ES" w:eastAsia="hi-IN"/>
    </w:rPr>
  </w:style>
  <w:style w:type="paragraph" w:customStyle="1" w:styleId="western">
    <w:name w:val="western"/>
    <w:basedOn w:val="Normal"/>
    <w:qFormat/>
    <w:pPr>
      <w:suppressAutoHyphens w:val="0"/>
      <w:spacing w:before="280" w:after="119"/>
    </w:pPr>
    <w:rPr>
      <w:color w:val="000000"/>
      <w:lang w:val="es-ES"/>
    </w:rPr>
  </w:style>
  <w:style w:type="paragraph" w:customStyle="1" w:styleId="Encabezadodelatabla">
    <w:name w:val="Encabezado de la tabla"/>
    <w:qFormat/>
    <w:pPr>
      <w:widowControl w:val="0"/>
      <w:jc w:val="center"/>
    </w:pPr>
    <w:rPr>
      <w:b/>
    </w:rPr>
  </w:style>
  <w:style w:type="paragraph" w:customStyle="1" w:styleId="Epgrafe1">
    <w:name w:val="Epígrafe1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ncabezado1">
    <w:name w:val="Encabezado1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  <w:style w:type="paragraph" w:customStyle="1" w:styleId="Epgrafe2">
    <w:name w:val="Epígrafe2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Pie">
    <w:name w:val="Pi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3">
    <w:name w:val="Epígrafe3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Epgrafe4">
    <w:name w:val="Epígrafe4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1">
    <w:name w:val="Título1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4">
    <w:name w:val="Encabezado4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ncabezado3">
    <w:name w:val="Encabezado3"/>
    <w:qFormat/>
    <w:pPr>
      <w:keepNext/>
      <w:widowControl w:val="0"/>
      <w:spacing w:before="240" w:after="120"/>
      <w:jc w:val="center"/>
    </w:pPr>
    <w:rPr>
      <w:rFonts w:ascii="Arial" w:hAnsi="Arial"/>
      <w:b/>
      <w:bCs/>
      <w:sz w:val="56"/>
      <w:szCs w:val="56"/>
      <w:lang w:eastAsia="ar-SA"/>
    </w:rPr>
  </w:style>
  <w:style w:type="paragraph" w:customStyle="1" w:styleId="Epgrafe">
    <w:name w:val="Epígrafe"/>
    <w:basedOn w:val="Normal"/>
    <w:qFormat/>
    <w:pPr>
      <w:spacing w:before="120" w:after="120"/>
    </w:pPr>
    <w:rPr>
      <w:i/>
      <w:iCs/>
      <w:lang w:eastAsia="ar-SA"/>
    </w:rPr>
  </w:style>
  <w:style w:type="paragraph" w:customStyle="1" w:styleId="Ttulo2">
    <w:name w:val="Título2"/>
    <w:qFormat/>
    <w:pPr>
      <w:keepNext/>
      <w:widowControl w:val="0"/>
      <w:spacing w:before="240" w:after="120"/>
      <w:jc w:val="center"/>
    </w:pPr>
    <w:rPr>
      <w:rFonts w:ascii="Liberation Sans" w:hAnsi="Liberation Sans"/>
      <w:b/>
      <w:bCs/>
      <w:sz w:val="56"/>
      <w:szCs w:val="56"/>
      <w:lang w:eastAsia="ar-SA"/>
    </w:rPr>
  </w:style>
  <w:style w:type="paragraph" w:customStyle="1" w:styleId="Encabezado5">
    <w:name w:val="Encabezado5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  <w:lang w:eastAsia="ar-SA"/>
    </w:rPr>
  </w:style>
  <w:style w:type="paragraph" w:customStyle="1" w:styleId="Encabezado2">
    <w:name w:val="Encabezado2"/>
    <w:basedOn w:val="Normal"/>
    <w:qFormat/>
    <w:pPr>
      <w:keepNext/>
      <w:spacing w:before="240" w:after="120"/>
    </w:pPr>
    <w:rPr>
      <w:rFonts w:ascii="Arial" w:hAnsi="Arial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rctv/Desktop/K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66F4CB-5812-1847-8936-8A620164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KM.dotx</Template>
  <TotalTime>871</TotalTime>
  <Pages>1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Oscar</dc:creator>
  <cp:keywords/>
  <dc:description/>
  <cp:lastModifiedBy>MUÑOZ FERNANDEZ, OSCAR OCTAVIO</cp:lastModifiedBy>
  <cp:revision>23</cp:revision>
  <cp:lastPrinted>2023-07-04T19:11:00Z</cp:lastPrinted>
  <dcterms:created xsi:type="dcterms:W3CDTF">2025-09-07T18:47:00Z</dcterms:created>
  <dcterms:modified xsi:type="dcterms:W3CDTF">2025-09-09T13:24:00Z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