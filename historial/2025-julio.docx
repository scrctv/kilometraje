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425"/>
        <w:gridCol w:w="85"/>
        <w:gridCol w:w="482"/>
        <w:gridCol w:w="567"/>
        <w:gridCol w:w="9"/>
        <w:gridCol w:w="558"/>
        <w:gridCol w:w="21"/>
        <w:gridCol w:w="460"/>
        <w:gridCol w:w="86"/>
        <w:gridCol w:w="561"/>
        <w:gridCol w:w="186"/>
        <w:gridCol w:w="343"/>
        <w:gridCol w:w="174"/>
        <w:gridCol w:w="291"/>
        <w:gridCol w:w="638"/>
        <w:gridCol w:w="75"/>
        <w:gridCol w:w="806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48382791Z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MUÑOZ FERNANDEZ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ÓSCAR OCTAVIO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UNITAT DE POLICIA NACIONAL ADSCRITA A LA COMUNITAT VALENCIANA</w:t>
            </w:r>
            <w:r w:rsidR="00772F4D"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AGÈNCIA DE SEGURETAT I RESPOSTA A LES EMERGÈNCIES</w:t>
            </w:r>
            <w:r w:rsidR="00772F4D"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41D6B205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☒</w:t>
            </w:r>
            <w:proofErr w:type="spellStart"/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COMISSIÓ DE SERVEI</w:t>
            </w:r>
          </w:p>
          <w:p w14:paraId="735B5122" w14:textId="6478351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CURS, JORNADA, SEMINARI </w:t>
            </w:r>
          </w:p>
          <w:p w14:paraId="11448376" w14:textId="729AAECA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TRASLLAT DE RESIDÈNCIA</w:t>
            </w:r>
          </w:p>
          <w:p w14:paraId="0C73EDF5" w14:textId="333074F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</w:t>
            </w:r>
            <w:r w:rsidR="00D303B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112D0E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CONCURRÈNCIA A SESSIONS.</w:t>
            </w:r>
          </w:p>
          <w:p w14:paraId="567C8A4C" w14:textId="6505069E" w:rsidR="00153A03" w:rsidRPr="001B38BF" w:rsidRDefault="00112D0E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</w:t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70173E" w:rsidRDefault="00A75142">
            <w:pPr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sz w:val="20"/>
                <w:szCs w:val="20"/>
              </w:rPr>
              <w:t xml:space="preserve">KILOMETRAJE PER DESPLAÇAMENT A LA SALA 112 EN  L’ELIANA</w:t>
            </w:r>
            <w:r w:rsidR="00E40AD3"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2D01FD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024B57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024B57" w:rsidRPr="00194676" w14:paraId="3BEF7C01" w14:textId="77777777" w:rsidTr="00024B57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6CC3609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09-07-2025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09-07-2025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C413F06" w14:textId="210DEDC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1BCF60" w14:textId="2E66DA02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09BFAD58" w14:textId="77777777" w:rsidTr="00024B57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74FC04" w14:textId="1E5D7CD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10-07-2025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10-07-2025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3AC650D9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651871A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F93E7DC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969B747" w14:textId="038BF57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75CD88F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690CF98C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56045D9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832B75F" w14:textId="2B53AAA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31CE4D2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527263C0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5293869D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645992" w14:textId="43C6576E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09699864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3307ED6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bookmarkEnd w:id="3"/>
      <w:tr w:rsidR="00220EC0" w:rsidRPr="00194676" w14:paraId="42E7CB58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0A0286E" w14:textId="2B14E87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65A64F54" w14:textId="522C31C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3E2395" w14:textId="047FA96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17677EB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170BBFF" w14:textId="5C27A88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309331D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19EB888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2754BED" w14:textId="77777777" w:rsidTr="00024B57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375B8" w14:textId="78780C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7BE270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5D6EAFD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BFF007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8EEC001" w14:textId="3096511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7A5BBBE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2C44FBC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0F7A0E00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C113AB" w14:textId="74974C0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5501A46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787DCA2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7F1058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77E174" w14:textId="0BF7870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0B9BD61" w14:textId="03EADD0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A2FDD8" w14:textId="06C1F6B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126AE2E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46D3559" w14:textId="684284A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3167F1B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4F9B861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E92459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8F950E" w14:textId="25C8DA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48E7B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754A0BE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2E795A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632F4D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D2456C0" w14:textId="6BE8792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7AB8E03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1E79DD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54794C5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BE72FF8" w14:textId="07E6EEB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D8DD83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1B5A918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6B6D44BC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233ED5" w14:textId="23E3A5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F20B125" w14:textId="4A3B93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438A05F" w14:textId="6171398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2F7BA8F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9F2D389" w14:textId="2789AD7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3282D35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748C2ED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37073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0DF335" w14:textId="3AE32C3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513818E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165FFD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D73EA8" w:rsidRPr="00194676" w14:paraId="148A32EB" w14:textId="77777777" w:rsidTr="00A32594">
        <w:trPr>
          <w:trHeight w:hRule="exact" w:val="96"/>
        </w:trPr>
        <w:tc>
          <w:tcPr>
            <w:tcW w:w="10558" w:type="dxa"/>
            <w:gridSpan w:val="26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F15AB0">
        <w:trPr>
          <w:trHeight w:hRule="exact" w:val="29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64A7D8F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proofErr w:type="spellStart"/>
            <w:r w:rsidR="00D303B9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47D173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243F53FC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3E108C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092DBD0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39589CF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0551534C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MERCEDES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7633645D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5100HPR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0E58447F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3B1A0A">
        <w:trPr>
          <w:trHeight w:hRule="exact" w:val="316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2B33E8E2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</w:t>
            </w:r>
            <w:r w:rsidR="00F15AB0">
              <w:rPr>
                <w:rFonts w:ascii="Arial" w:hAnsi="Arial" w:cs="Arial"/>
                <w:sz w:val="16"/>
                <w:szCs w:val="16"/>
              </w:rPr>
              <w:t>N</w:t>
            </w:r>
            <w:r w:rsidRPr="00194676">
              <w:rPr>
                <w:rFonts w:ascii="Arial" w:hAnsi="Arial" w:cs="Arial"/>
                <w:sz w:val="16"/>
                <w:szCs w:val="16"/>
              </w:rPr>
              <w:t>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30AB32A5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☐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091400E2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44EBF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6B5F2A53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jueves 26 de junio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6F20E36E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48382791Z</w:t>
            </w:r>
            <w:proofErr w:type="spellStart"/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proofErr w:type="spellEnd"/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94D61B9" w14:textId="679FC11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ÓSCAR OCTAVIO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 MUÑOZ FERNANDEZ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5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3510E64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SUBINSPECTOR, JEFE GRUPO SALA 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0897C70E" w14:textId="0AC97F2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viernes 27 de junio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0A0B65BB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65667788J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5AEDC61" w14:textId="7D797AEC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FRANCISCO JOSE CABRERA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34E30CAF" w:rsidR="00297D23" w:rsidRPr="00194676" w:rsidRDefault="00A32594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INSP. JEFA, JEFA PROVINCIAL Unidad Adscrita a la P.N.</w:t>
            </w:r>
            <w:r w:rsidR="00297D23" w:rsidRPr="00194676">
              <w:rPr>
                <w:rFonts w:ascii="Arial" w:eastAsia="Arial" w:hAnsi="Arial" w:cs="Arial"/>
                <w:bCs/>
                <w:sz w:val="20"/>
                <w:szCs w:val="20"/>
              </w:rPr>
              <w:t/>
            </w:r>
          </w:p>
          <w:p w14:paraId="2B45E0B0" w14:textId="0E963DAA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lunes 30 de junio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70A1C77B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24344234L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47B0DF3" w14:textId="0F88CC8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CONCEPCIÓN TORQUEMADA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</w:tr>
      <w:bookmarkEnd w:id="0"/>
      <w:bookmarkEnd w:id="1"/>
      <w:bookmarkEnd w:id="2"/>
    </w:tbl>
    <w:p w14:paraId="1B0EC78A" w14:textId="77777777" w:rsidR="00153A03" w:rsidRPr="007B766A" w:rsidRDefault="00153A03">
      <w:pPr>
        <w:spacing w:line="120" w:lineRule="auto"/>
        <w:rPr>
          <w:sz w:val="8"/>
          <w:szCs w:val="8"/>
        </w:rPr>
      </w:pPr>
    </w:p>
    <w:sectPr w:rsidR="00153A03" w:rsidRPr="007B766A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DC73A" w14:textId="77777777" w:rsidR="00496D91" w:rsidRDefault="00496D91">
      <w:r>
        <w:separator/>
      </w:r>
    </w:p>
  </w:endnote>
  <w:endnote w:type="continuationSeparator" w:id="0">
    <w:p w14:paraId="06C33627" w14:textId="77777777" w:rsidR="00496D91" w:rsidRDefault="0049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43D3B" w14:textId="77777777" w:rsidR="00496D91" w:rsidRDefault="00496D91">
      <w:r>
        <w:separator/>
      </w:r>
    </w:p>
  </w:footnote>
  <w:footnote w:type="continuationSeparator" w:id="0">
    <w:p w14:paraId="59481A73" w14:textId="77777777" w:rsidR="00496D91" w:rsidRDefault="00496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24B57"/>
    <w:rsid w:val="000864E7"/>
    <w:rsid w:val="000A1879"/>
    <w:rsid w:val="00112D0E"/>
    <w:rsid w:val="00153A03"/>
    <w:rsid w:val="00194676"/>
    <w:rsid w:val="001A1597"/>
    <w:rsid w:val="001A5563"/>
    <w:rsid w:val="001B38BF"/>
    <w:rsid w:val="00215527"/>
    <w:rsid w:val="00220EC0"/>
    <w:rsid w:val="00297D23"/>
    <w:rsid w:val="002A01C1"/>
    <w:rsid w:val="002D01FD"/>
    <w:rsid w:val="00311D9E"/>
    <w:rsid w:val="00344EBF"/>
    <w:rsid w:val="003B1A0A"/>
    <w:rsid w:val="003D3B0F"/>
    <w:rsid w:val="00496D91"/>
    <w:rsid w:val="004F68B5"/>
    <w:rsid w:val="00545256"/>
    <w:rsid w:val="00585A5D"/>
    <w:rsid w:val="00624C4A"/>
    <w:rsid w:val="00650BAF"/>
    <w:rsid w:val="00697B1E"/>
    <w:rsid w:val="0070173E"/>
    <w:rsid w:val="00765E3C"/>
    <w:rsid w:val="00772F4D"/>
    <w:rsid w:val="007B43E7"/>
    <w:rsid w:val="007B766A"/>
    <w:rsid w:val="007E1C90"/>
    <w:rsid w:val="0085797E"/>
    <w:rsid w:val="00861588"/>
    <w:rsid w:val="008640FD"/>
    <w:rsid w:val="00890B4B"/>
    <w:rsid w:val="0089780C"/>
    <w:rsid w:val="008B2B24"/>
    <w:rsid w:val="00A32594"/>
    <w:rsid w:val="00A44B7D"/>
    <w:rsid w:val="00A7111C"/>
    <w:rsid w:val="00A75142"/>
    <w:rsid w:val="00BC4C1F"/>
    <w:rsid w:val="00C03BC4"/>
    <w:rsid w:val="00C425AC"/>
    <w:rsid w:val="00D303B9"/>
    <w:rsid w:val="00D73EA8"/>
    <w:rsid w:val="00D77BA0"/>
    <w:rsid w:val="00E40AD3"/>
    <w:rsid w:val="00E91109"/>
    <w:rsid w:val="00F15AB0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871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23</cp:revision>
  <cp:lastPrinted>2023-07-04T19:11:00Z</cp:lastPrinted>
  <dcterms:created xsi:type="dcterms:W3CDTF">2025-09-07T18:47:00Z</dcterms:created>
  <dcterms:modified xsi:type="dcterms:W3CDTF">2025-09-09T13:24:00Z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