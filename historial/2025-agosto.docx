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09-08-2025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09-08-2025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martes 29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30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Unidad Adscrita a la P.N.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31 de julio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