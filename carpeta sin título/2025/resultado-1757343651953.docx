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2D01FD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2D01FD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2B71E8A3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="0089780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8640FD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6BECEF0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3360FC8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09BFAD58" w14:textId="77777777" w:rsidTr="002D01FD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3F9E427B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37197FF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1A7BFDC5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1F93E7DC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1F837EE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462D2D3D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5645AE6F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156045D9" w14:textId="77777777" w:rsidTr="002D01FD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F4C485E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04-09-2025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EA89311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71A52E2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5293869D" w14:textId="77777777" w:rsidTr="002D01FD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1B77452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05-09-2025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06-09-2025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B0DF6C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6C7915D9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bookmarkEnd w:id="3"/>
      <w:tr w:rsidR="0089780C" w:rsidRPr="00194676" w14:paraId="42E7CB58" w14:textId="77777777" w:rsidTr="002D01FD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3DA6928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06-09-2025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A64F54" w14:textId="23257A5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83E2395" w14:textId="2043F8F6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717677EB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49A4DFE9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FD3E1B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6AB2AC96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72754BED" w14:textId="77777777" w:rsidTr="002D01FD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C630BD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2E869EC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6393F1A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5BFF007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2CECB82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D85A016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3DAB450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0F7A0E00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0A3175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A5B78D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6E82F1F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77F10582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2FE483C2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B9BD61" w14:textId="723855FA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0A2FDD8" w14:textId="30891F7E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126AE2E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3E0D712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764751A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1789F66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4AE92459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1B07BC26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  <w:r w:rsidR="00861588"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29145AD9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2BD6CEF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5632F4D3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5F3E21D8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0CEDEEF5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808DF2B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554794C5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770EDCF4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EF4E25B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6766665C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6B6D44BC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6CC811AE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0B125" w14:textId="339C7D20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438A05F" w14:textId="5E71CD48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2F7BA8F8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11C5D40E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1578F3B8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4EDD38A5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9780C" w:rsidRPr="00194676" w14:paraId="4A370732" w14:textId="77777777" w:rsidTr="002D01FD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4EF29DDF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89780C" w:rsidRPr="008640FD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89780C" w:rsidRPr="00194676" w:rsidRDefault="0089780C" w:rsidP="0089780C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C2A8B12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7D2E497" w:rsidR="0089780C" w:rsidRPr="00194676" w:rsidRDefault="0089780C" w:rsidP="0089780C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E3CCE" w14:textId="77777777" w:rsidR="002A01C1" w:rsidRDefault="002A01C1">
      <w:r>
        <w:separator/>
      </w:r>
    </w:p>
  </w:endnote>
  <w:endnote w:type="continuationSeparator" w:id="0">
    <w:p w14:paraId="12C6A331" w14:textId="77777777" w:rsidR="002A01C1" w:rsidRDefault="002A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C265F" w14:textId="77777777" w:rsidR="002A01C1" w:rsidRDefault="002A01C1">
      <w:r>
        <w:separator/>
      </w:r>
    </w:p>
  </w:footnote>
  <w:footnote w:type="continuationSeparator" w:id="0">
    <w:p w14:paraId="2CBB7FAA" w14:textId="77777777" w:rsidR="002A01C1" w:rsidRDefault="002A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97D23"/>
    <w:rsid w:val="002A01C1"/>
    <w:rsid w:val="002D01FD"/>
    <w:rsid w:val="00344EBF"/>
    <w:rsid w:val="003B1A0A"/>
    <w:rsid w:val="004F68B5"/>
    <w:rsid w:val="00585A5D"/>
    <w:rsid w:val="00624C4A"/>
    <w:rsid w:val="00650BAF"/>
    <w:rsid w:val="00697B1E"/>
    <w:rsid w:val="0070173E"/>
    <w:rsid w:val="00765E3C"/>
    <w:rsid w:val="00772F4D"/>
    <w:rsid w:val="007B766A"/>
    <w:rsid w:val="007E1C90"/>
    <w:rsid w:val="0085797E"/>
    <w:rsid w:val="00861588"/>
    <w:rsid w:val="008640FD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865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18</cp:revision>
  <cp:lastPrinted>2023-07-04T19:11:00Z</cp:lastPrinted>
  <dcterms:created xsi:type="dcterms:W3CDTF">2025-09-07T18:47:00Z</dcterms:created>
  <dcterms:modified xsi:type="dcterms:W3CDTF">2025-09-08T15:00:00Z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