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123456z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don pen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pep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5C44759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☒</w:t>
            </w:r>
            <w:proofErr w:type="spellStart"/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187AF1D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3F9CFEB4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04E41650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40D7C976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☐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194676" w:rsidRDefault="00A75142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sz w:val="20"/>
                <w:szCs w:val="20"/>
              </w:rPr>
              <w:t xml:space="preserve">KILOMETRAJE PER DESPLAÇAMENT A LA SALA 112 EN  L’ELIANA</w:t>
            </w:r>
            <w:r w:rsidR="00E40AD3">
              <w:rPr>
                <w:rFonts w:ascii="Arial" w:hAnsi="Arial" w:cs="Arial"/>
                <w:b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5AE5C4C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09BFAD58" w14:textId="77777777" w:rsidTr="0085797E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D74FC04" w14:textId="5CB353AE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F93E7DC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1969B747" w14:textId="669E106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56045D9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832B75F" w14:textId="58E72EBB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97D23" w:rsidRPr="00194676" w:rsidRDefault="00297D23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5293869D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645992" w14:textId="37F89F7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5797E" w:rsidRPr="00194676" w14:paraId="42E7CB58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00A0286E" w14:textId="58096DE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17677EB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0BBFF" w14:textId="7CCAAF3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2754BED" w14:textId="77777777" w:rsidTr="0085797E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8E375B8" w14:textId="06B142A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BFF007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8EEC001" w14:textId="5955C60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0F7A0E00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0C113AB" w14:textId="4A9A9C1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7F1058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77E174" w14:textId="2863C66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126AE2E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6D3559" w14:textId="16BF03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E92459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8F950E" w14:textId="3906A93D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632F4D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6D2456C0" w14:textId="4F9752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54794C5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7BE72FF8" w14:textId="7B4844F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6B6D44BC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233ED5" w14:textId="1E8BB1D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2F7BA8F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59F2D389" w14:textId="70318E3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37073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0DF335" w14:textId="3828E3E3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>
        <w:trPr>
          <w:trHeight w:hRule="exact" w:val="308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85797E">
        <w:trPr>
          <w:trHeight w:hRule="exact" w:val="32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77C7402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501936A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1A5C8BF0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7927A483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62D753D1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66BE4E79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28A3D200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3E31C459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3D001618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85797E">
        <w:trPr>
          <w:trHeight w:hRule="exact" w:val="360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ANTICIPAT: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5882BF5C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7CB57627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1A600F09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0FFFF2E2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94D61B9" w14:textId="6ED7228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 undefined</w:t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508A4B6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0897C70E" w14:textId="70C7555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77777777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5AEDC61" w14:textId="2FD40D68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77777777" w:rsidR="00297D23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undefined</w:t>
            </w:r>
          </w:p>
          <w:p w14:paraId="2B45E0B0" w14:textId="06787953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4E537D2A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47B0DF3" w14:textId="58CBBC9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</w:tr>
      <w:bookmarkEnd w:id="0"/>
      <w:bookmarkEnd w:id="1"/>
      <w:bookmarkEnd w:id="2"/>
    </w:tbl>
    <w:p w14:paraId="1B0EC78A" w14:textId="77777777" w:rsidR="00153A03" w:rsidRDefault="00153A03">
      <w:pPr>
        <w:spacing w:line="120" w:lineRule="auto"/>
        <w:rPr>
          <w:sz w:val="8"/>
          <w:szCs w:val="8"/>
          <w:lang w:val="es-ES"/>
        </w:rPr>
      </w:pPr>
    </w:p>
    <w:sectPr w:rsidR="00153A03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88C1" w14:textId="77777777" w:rsidR="008B2B24" w:rsidRDefault="008B2B24">
      <w:r>
        <w:separator/>
      </w:r>
    </w:p>
  </w:endnote>
  <w:endnote w:type="continuationSeparator" w:id="0">
    <w:p w14:paraId="273DA596" w14:textId="77777777" w:rsidR="008B2B24" w:rsidRDefault="008B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E5428" w14:textId="77777777" w:rsidR="008B2B24" w:rsidRDefault="008B2B24">
      <w:r>
        <w:separator/>
      </w:r>
    </w:p>
  </w:footnote>
  <w:footnote w:type="continuationSeparator" w:id="0">
    <w:p w14:paraId="409EF587" w14:textId="77777777" w:rsidR="008B2B24" w:rsidRDefault="008B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97D23"/>
    <w:rsid w:val="004F68B5"/>
    <w:rsid w:val="00585A5D"/>
    <w:rsid w:val="00624C4A"/>
    <w:rsid w:val="00650BAF"/>
    <w:rsid w:val="00697B1E"/>
    <w:rsid w:val="00765E3C"/>
    <w:rsid w:val="00772F4D"/>
    <w:rsid w:val="007E1C90"/>
    <w:rsid w:val="0085797E"/>
    <w:rsid w:val="008B2B24"/>
    <w:rsid w:val="00A44B7D"/>
    <w:rsid w:val="00A75142"/>
    <w:rsid w:val="00BC4C1F"/>
    <w:rsid w:val="00C03BC4"/>
    <w:rsid w:val="00C425AC"/>
    <w:rsid w:val="00D73EA8"/>
    <w:rsid w:val="00E40AD3"/>
    <w:rsid w:val="00E91109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839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4</cp:revision>
  <cp:lastPrinted>2023-07-04T19:11:00Z</cp:lastPrinted>
  <dcterms:created xsi:type="dcterms:W3CDTF">2025-09-07T18:47:00Z</dcterms:created>
  <dcterms:modified xsi:type="dcterms:W3CDTF">2025-09-08T11:24:00Z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