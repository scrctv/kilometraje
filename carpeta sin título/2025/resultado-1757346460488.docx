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3750FD0D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71A744EC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 w:rsidR="00220EC0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E5302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3DA5B6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2BFD4FC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004AD1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61A902A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3EDECF3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394156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55022AB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bookmarkEnd w:id="3"/>
      <w:tr w:rsidR="00220EC0" w:rsidRPr="00194676" w14:paraId="42E7CB58" w14:textId="77777777" w:rsidTr="00430E76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162091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B55BAF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97971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7F97511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0DC445B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47CB261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2D648C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6BD4151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E8586E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2BE6F66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77F10582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549AD90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4FDD70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10EDE3E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75172A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6E5136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335EFCC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16E10313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43F7D5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390993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0C4C544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6B6D44BC" w14:textId="77777777" w:rsidTr="00430E76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EF20B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42410A7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027B5CF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26BE514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220EC0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61C587AD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6B316D0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A26C" w14:textId="77777777" w:rsidR="00545256" w:rsidRDefault="00545256">
      <w:r>
        <w:separator/>
      </w:r>
    </w:p>
  </w:endnote>
  <w:endnote w:type="continuationSeparator" w:id="0">
    <w:p w14:paraId="7C9B22B8" w14:textId="77777777" w:rsidR="00545256" w:rsidRDefault="0054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007E0" w14:textId="77777777" w:rsidR="00545256" w:rsidRDefault="00545256">
      <w:r>
        <w:separator/>
      </w:r>
    </w:p>
  </w:footnote>
  <w:footnote w:type="continuationSeparator" w:id="0">
    <w:p w14:paraId="5A0F85A3" w14:textId="77777777" w:rsidR="00545256" w:rsidRDefault="0054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44EBF"/>
    <w:rsid w:val="003B1A0A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19</cp:revision>
  <cp:lastPrinted>2023-07-04T19:11:00Z</cp:lastPrinted>
  <dcterms:created xsi:type="dcterms:W3CDTF">2025-09-07T18:47:00Z</dcterms:created>
  <dcterms:modified xsi:type="dcterms:W3CDTF">2025-09-08T15:09:00Z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