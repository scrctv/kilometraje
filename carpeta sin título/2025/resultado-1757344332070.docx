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163"/>
        <w:gridCol w:w="718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2D01FD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D73EA8" w:rsidRPr="00194676" w14:paraId="3BEF7C01" w14:textId="77777777" w:rsidTr="002D01FD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2B71E8A3" w:rsidR="00D73EA8" w:rsidRPr="00194676" w:rsidRDefault="00BC4C1F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Start"/>
            <w:r w:rsidR="0089780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="0089780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01-09-2025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01-09-2025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413F06" w14:textId="3750FD0D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220E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E1BCF60" w14:textId="71A744EC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220E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9BFAD58" w14:textId="77777777" w:rsidTr="002D01FD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3F9E427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0E5302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3DA5B6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1F93E7DC" w14:textId="77777777" w:rsidTr="002D01FD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1F837EE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2BFD4FC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004AD1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156045D9" w14:textId="77777777" w:rsidTr="002D01FD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F4C485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04-09-2025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05-09-2025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61A902A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3EDECF3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5293869D" w14:textId="77777777" w:rsidTr="002D01FD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1B77452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05-09-2025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06-09-2025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394156A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55022AB3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bookmarkEnd w:id="3"/>
      <w:tr w:rsidR="00220EC0" w:rsidRPr="00194676" w14:paraId="42E7CB58" w14:textId="77777777" w:rsidTr="00430E76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3DA6928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06-09-2025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162091F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B55BAF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717677EB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49A4DFE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697971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7F97511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72754BED" w14:textId="77777777" w:rsidTr="002D01FD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C630BD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0DC445B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47CB261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5BFF0073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2CECB82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2D648C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6BD4151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0F7A0E00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0A317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0E8586E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2BE6F66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77F10582" w14:textId="77777777" w:rsidTr="00430E76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2FE483C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549AD903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4FDD70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126AE2E8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3E0D712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10EDE3E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75172A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4AE92459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1B07BC2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6E5136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335EFCC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5632F4D3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5F3E21D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16E10313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543F7D5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554794C5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770EDCF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390993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0C4C544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6B6D44BC" w14:textId="77777777" w:rsidTr="00430E76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6CC811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EF20B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42410A7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2F7BA8F8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11C5D40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027B5CF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26BE514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4A370732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4EF29DD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61C587A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6B316D0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3A26C" w14:textId="77777777" w:rsidR="00545256" w:rsidRDefault="00545256">
      <w:r>
        <w:separator/>
      </w:r>
    </w:p>
  </w:endnote>
  <w:endnote w:type="continuationSeparator" w:id="0">
    <w:p w14:paraId="7C9B22B8" w14:textId="77777777" w:rsidR="00545256" w:rsidRDefault="0054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007E0" w14:textId="77777777" w:rsidR="00545256" w:rsidRDefault="00545256">
      <w:r>
        <w:separator/>
      </w:r>
    </w:p>
  </w:footnote>
  <w:footnote w:type="continuationSeparator" w:id="0">
    <w:p w14:paraId="5A0F85A3" w14:textId="77777777" w:rsidR="00545256" w:rsidRDefault="00545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44EBF"/>
    <w:rsid w:val="003B1A0A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766A"/>
    <w:rsid w:val="007E1C90"/>
    <w:rsid w:val="0085797E"/>
    <w:rsid w:val="00861588"/>
    <w:rsid w:val="008640FD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865</TotalTime>
  <Pages>1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19</cp:revision>
  <cp:lastPrinted>2023-07-04T19:11:00Z</cp:lastPrinted>
  <dcterms:created xsi:type="dcterms:W3CDTF">2025-09-07T18:47:00Z</dcterms:created>
  <dcterms:modified xsi:type="dcterms:W3CDTF">2025-09-08T15:09:00Z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