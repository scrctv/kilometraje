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142"/>
        <w:gridCol w:w="368"/>
        <w:gridCol w:w="482"/>
        <w:gridCol w:w="567"/>
        <w:gridCol w:w="9"/>
        <w:gridCol w:w="417"/>
        <w:gridCol w:w="141"/>
        <w:gridCol w:w="21"/>
        <w:gridCol w:w="460"/>
        <w:gridCol w:w="218"/>
        <w:gridCol w:w="429"/>
        <w:gridCol w:w="186"/>
        <w:gridCol w:w="343"/>
        <w:gridCol w:w="174"/>
        <w:gridCol w:w="291"/>
        <w:gridCol w:w="638"/>
        <w:gridCol w:w="163"/>
        <w:gridCol w:w="718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77777777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77777777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undefined</w:t>
            </w:r>
          </w:p>
        </w:tc>
        <w:tc>
          <w:tcPr>
            <w:tcW w:w="18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77777777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4A87C57A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412115BE" w:rsidR="00153A03" w:rsidRPr="00194676" w:rsidRDefault="00A75142">
            <w:pPr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undefined</w:t>
            </w:r>
          </w:p>
        </w:tc>
        <w:tc>
          <w:tcPr>
            <w:tcW w:w="41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4F318C54" w:rsidR="00153A03" w:rsidRPr="00194676" w:rsidRDefault="00A75142">
            <w:pPr>
              <w:spacing w:before="60" w:after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9467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undefined</w:t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08B7C626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undefined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COMISSIÓ DE SERVEI</w:t>
            </w:r>
          </w:p>
          <w:p w14:paraId="735B5122" w14:textId="6BE6A06E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 undefined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CURS, JORNADA, SEMINARI</w:t>
            </w:r>
            <w:r w:rsidR="00E91109" w:rsidRPr="00194676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  <w:p w14:paraId="11448376" w14:textId="19D7B77F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 undefined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TRASLLAT DE RESIDÈNCIA</w:t>
            </w:r>
          </w:p>
          <w:p w14:paraId="0C73EDF5" w14:textId="0C49FAC5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undefined</w:t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CONCURRÈNCIA A SESSIONS</w:t>
            </w:r>
            <w:r w:rsidR="00E91109" w:rsidRPr="00194676">
              <w:rPr>
                <w:rFonts w:ascii="Arial" w:hAnsi="Arial" w:cs="Arial"/>
                <w:color w:val="0000FF"/>
                <w:sz w:val="20"/>
                <w:szCs w:val="20"/>
              </w:rPr>
              <w:t>.</w:t>
            </w:r>
          </w:p>
          <w:p w14:paraId="567C8A4C" w14:textId="09D08758" w:rsidR="00153A03" w:rsidRPr="00194676" w:rsidRDefault="00E91109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 w:rsidRPr="00194676">
              <w:rPr>
                <w:rFonts w:ascii="Arial" w:hAnsi="Arial" w:cs="Arial"/>
                <w:color w:val="0000FF"/>
                <w:sz w:val="20"/>
                <w:szCs w:val="20"/>
              </w:rPr>
              <w:tab/>
            </w:r>
            <w:r w:rsidR="00194676">
              <w:rPr>
                <w:rFonts w:ascii="Arial" w:hAnsi="Arial" w:cs="Arial"/>
                <w:color w:val="0000FF"/>
                <w:sz w:val="20"/>
                <w:szCs w:val="20"/>
              </w:rPr>
              <w:t xml:space="preserve">undefined</w:t>
            </w:r>
            <w:r w:rsidRPr="00194676">
              <w:rPr>
                <w:rFonts w:ascii="Arial" w:hAnsi="Arial" w:cs="Arial"/>
                <w:sz w:val="20"/>
                <w:szCs w:val="20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5A12900A" w:rsidR="00153A03" w:rsidRPr="00194676" w:rsidRDefault="00A75142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4676">
              <w:rPr>
                <w:rFonts w:ascii="Arial" w:hAnsi="Arial" w:cs="Arial"/>
                <w:b/>
                <w:sz w:val="20"/>
                <w:szCs w:val="20"/>
              </w:rPr>
              <w:t xml:space="preserve">undefined</w:t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85797E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8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4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85797E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D73EA8" w:rsidRPr="00194676" w14:paraId="3BEF7C01" w14:textId="77777777" w:rsidTr="0085797E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5AE5C4C" w:rsidR="00D73EA8" w:rsidRPr="00194676" w:rsidRDefault="00BC4C1F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413F06" w14:textId="6BECEF0A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E1BCF60" w14:textId="3360FC8A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09BFAD58" w14:textId="77777777" w:rsidTr="0085797E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6D74FC04" w14:textId="5CB353AE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037197FF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1A7BFDC5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1F93E7DC" w14:textId="77777777" w:rsidTr="0085797E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1969B747" w14:textId="669E1060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462D2D3D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5645AE6F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156045D9" w14:textId="77777777" w:rsidTr="0085797E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832B75F" w14:textId="58E72EBB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297D23" w:rsidRPr="00194676" w:rsidRDefault="00297D23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EA89311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71A52E2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5293869D" w14:textId="77777777" w:rsidTr="0085797E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29645992" w14:textId="37F89F70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B0DF6C0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6C7915D9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bookmarkEnd w:id="3"/>
      <w:tr w:rsidR="0085797E" w:rsidRPr="00194676" w14:paraId="42E7CB58" w14:textId="77777777" w:rsidTr="0085797E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00A0286E" w14:textId="58096DEB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A64F54" w14:textId="23257A5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83E2395" w14:textId="2043F8F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717677EB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170BBFF" w14:textId="7CCAAF3A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6FD3E1B4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6AB2AC9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72754BED" w14:textId="77777777" w:rsidTr="0085797E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68E375B8" w14:textId="06B142A1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2E869EC4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6393F1A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5BFF0073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8EEC001" w14:textId="5955C605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D85A01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3DAB4500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0F7A0E00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60C113AB" w14:textId="4A9A9C1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0A5B78D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6E82F1F4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77F10582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77E174" w14:textId="2863C66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B9BD61" w14:textId="723855FA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0A2FDD8" w14:textId="30891F7E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126AE2E8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6D3559" w14:textId="16BF03EF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764751A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1789F660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4AE92459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298F950E" w14:textId="3906A93D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698ED140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29145AD9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2BD6CEF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5632F4D3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6D2456C0" w14:textId="4F97529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0CEDEEF5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5808DF2B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554794C5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7BE72FF8" w14:textId="7B4844FE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EF4E25B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6766665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6B6D44BC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36233ED5" w14:textId="1E8BB1D2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0B125" w14:textId="339C7D20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438A05F" w14:textId="5E71CD48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2F7BA8F8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59F2D389" w14:textId="70318E31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1578F3B8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4EDD38A5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4A370732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360DF335" w14:textId="3828E3E3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C2A8B12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7D2E49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D73EA8" w:rsidRPr="00194676" w14:paraId="148A32EB" w14:textId="77777777">
        <w:trPr>
          <w:trHeight w:hRule="exact" w:val="308"/>
        </w:trPr>
        <w:tc>
          <w:tcPr>
            <w:tcW w:w="10558" w:type="dxa"/>
            <w:gridSpan w:val="27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85797E">
        <w:trPr>
          <w:trHeight w:hRule="exact" w:val="32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77C7402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501936A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1A5C8BF0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7927A483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62D753D1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66BE4E79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28A3D200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</w:p>
        </w:tc>
        <w:tc>
          <w:tcPr>
            <w:tcW w:w="10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3E31C459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3D001618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85797E">
        <w:trPr>
          <w:trHeight w:hRule="exact" w:val="360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ANTICIPAT: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5882BF5C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undefined </w:t>
            </w:r>
            <w:r w:rsidR="00D73EA8" w:rsidRPr="00194676">
              <w:rPr>
                <w:rFonts w:ascii="Arial" w:hAnsi="Arial" w:cs="Arial"/>
                <w:color w:val="0000FF"/>
                <w:sz w:val="16"/>
                <w:szCs w:val="16"/>
              </w:rPr>
              <w:t>SI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7CB57627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undefined </w:t>
            </w:r>
            <w:r w:rsidR="00D73EA8" w:rsidRPr="00194676">
              <w:rPr>
                <w:rFonts w:ascii="Arial" w:hAnsi="Arial" w:cs="Arial"/>
                <w:color w:val="0000FF"/>
                <w:sz w:val="16"/>
                <w:szCs w:val="16"/>
              </w:rPr>
              <w:t>NO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1A600F09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0FFFF2E2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394D61B9" w14:textId="6ED7228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 undefined</w:t>
            </w:r>
          </w:p>
        </w:tc>
        <w:tc>
          <w:tcPr>
            <w:tcW w:w="35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508A4B6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0897C70E" w14:textId="70C75552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77777777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35AEDC61" w14:textId="2FD40D68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77777777" w:rsidR="00297D23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undefined</w:t>
            </w:r>
          </w:p>
          <w:p w14:paraId="2B45E0B0" w14:textId="06787953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4E537D2A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447B0DF3" w14:textId="58CBBC92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</w:tc>
      </w:tr>
      <w:bookmarkEnd w:id="0"/>
      <w:bookmarkEnd w:id="1"/>
      <w:bookmarkEnd w:id="2"/>
    </w:tbl>
    <w:p w14:paraId="1B0EC78A" w14:textId="77777777" w:rsidR="00153A03" w:rsidRDefault="00153A03">
      <w:pPr>
        <w:spacing w:line="120" w:lineRule="auto"/>
        <w:rPr>
          <w:sz w:val="8"/>
          <w:szCs w:val="8"/>
          <w:lang w:val="es-ES"/>
        </w:rPr>
      </w:pPr>
    </w:p>
    <w:sectPr w:rsidR="00153A03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2D63B" w14:textId="77777777" w:rsidR="00A44B7D" w:rsidRDefault="00A44B7D">
      <w:r>
        <w:separator/>
      </w:r>
    </w:p>
  </w:endnote>
  <w:endnote w:type="continuationSeparator" w:id="0">
    <w:p w14:paraId="519E99D3" w14:textId="77777777" w:rsidR="00A44B7D" w:rsidRDefault="00A4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F945B" w14:textId="77777777" w:rsidR="00A44B7D" w:rsidRDefault="00A44B7D">
      <w:r>
        <w:separator/>
      </w:r>
    </w:p>
  </w:footnote>
  <w:footnote w:type="continuationSeparator" w:id="0">
    <w:p w14:paraId="57F506B2" w14:textId="77777777" w:rsidR="00A44B7D" w:rsidRDefault="00A44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864E7"/>
    <w:rsid w:val="000A1879"/>
    <w:rsid w:val="00153A03"/>
    <w:rsid w:val="00194676"/>
    <w:rsid w:val="001A1597"/>
    <w:rsid w:val="001A5563"/>
    <w:rsid w:val="00297D23"/>
    <w:rsid w:val="004F68B5"/>
    <w:rsid w:val="00585A5D"/>
    <w:rsid w:val="00624C4A"/>
    <w:rsid w:val="00650BAF"/>
    <w:rsid w:val="00697B1E"/>
    <w:rsid w:val="007E1C90"/>
    <w:rsid w:val="0085797E"/>
    <w:rsid w:val="00A44B7D"/>
    <w:rsid w:val="00A75142"/>
    <w:rsid w:val="00BC4C1F"/>
    <w:rsid w:val="00C03BC4"/>
    <w:rsid w:val="00D73EA8"/>
    <w:rsid w:val="00E91109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835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1</cp:revision>
  <cp:lastPrinted>2023-07-04T19:11:00Z</cp:lastPrinted>
  <dcterms:created xsi:type="dcterms:W3CDTF">2025-09-07T18:47:00Z</dcterms:created>
  <dcterms:modified xsi:type="dcterms:W3CDTF">2025-09-08T11:03:00Z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